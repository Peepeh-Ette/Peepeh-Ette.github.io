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3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720"/>
        <w:gridCol w:w="6470"/>
      </w:tblGrid>
      <w:tr w:rsidR="001B2ABD" w14:paraId="3AFA8DDE" w14:textId="77777777" w:rsidTr="00FF52BF">
        <w:trPr>
          <w:trHeight w:val="4410"/>
        </w:trPr>
        <w:tc>
          <w:tcPr>
            <w:tcW w:w="3960" w:type="dxa"/>
            <w:shd w:val="clear" w:color="auto" w:fill="FFFFFF" w:themeFill="background1"/>
            <w:vAlign w:val="bottom"/>
          </w:tcPr>
          <w:p w14:paraId="43D05782" w14:textId="40280DAA" w:rsidR="001B2ABD" w:rsidRDefault="003A2A2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BF0A6B" wp14:editId="073DED06">
                  <wp:extent cx="1943100" cy="2241550"/>
                  <wp:effectExtent l="0" t="0" r="0" b="6350"/>
                  <wp:docPr id="376423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423528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B9F3B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AC86783" w14:textId="63623CD3" w:rsidR="001B2ABD" w:rsidRPr="00B15247" w:rsidRDefault="003A2A2B" w:rsidP="001B2ABD">
            <w:pPr>
              <w:pStyle w:val="Title"/>
              <w:rPr>
                <w:b/>
                <w:bCs/>
                <w:sz w:val="36"/>
                <w:szCs w:val="36"/>
              </w:rPr>
            </w:pPr>
            <w:r w:rsidRPr="00B15247">
              <w:rPr>
                <w:b/>
                <w:bCs/>
                <w:sz w:val="36"/>
                <w:szCs w:val="36"/>
              </w:rPr>
              <w:t>PEEPEH ETTE</w:t>
            </w:r>
          </w:p>
          <w:p w14:paraId="3537DBDD" w14:textId="02F8FE65" w:rsidR="001B2ABD" w:rsidRPr="00B15247" w:rsidRDefault="003A2A2B" w:rsidP="001B2ABD">
            <w:pPr>
              <w:pStyle w:val="Subtitle"/>
              <w:rPr>
                <w:sz w:val="24"/>
                <w:szCs w:val="24"/>
              </w:rPr>
            </w:pPr>
            <w:r w:rsidRPr="00B15247">
              <w:rPr>
                <w:spacing w:val="0"/>
                <w:w w:val="100"/>
                <w:sz w:val="24"/>
                <w:szCs w:val="24"/>
              </w:rPr>
              <w:t>User Support Technician | Frontend UI Developer</w:t>
            </w:r>
          </w:p>
        </w:tc>
      </w:tr>
      <w:tr w:rsidR="001B2ABD" w14:paraId="5DFF21C1" w14:textId="77777777" w:rsidTr="00FF52BF">
        <w:tc>
          <w:tcPr>
            <w:tcW w:w="3960" w:type="dxa"/>
            <w:shd w:val="clear" w:color="auto" w:fill="FFFFFF" w:themeFill="background1"/>
          </w:tcPr>
          <w:sdt>
            <w:sdtPr>
              <w:id w:val="-1711873194"/>
              <w:placeholder>
                <w:docPart w:val="3E042A455C0A4566A799A571B618AF59"/>
              </w:placeholder>
              <w:temporary/>
              <w:showingPlcHdr/>
              <w15:appearance w15:val="hidden"/>
            </w:sdtPr>
            <w:sdtContent>
              <w:p w14:paraId="39215CA9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BC63708" w14:textId="2211A660" w:rsidR="00036450" w:rsidRDefault="002B1052" w:rsidP="002B1052">
            <w:r w:rsidRPr="002B1052">
              <w:t>Resourceful and detail-oriented IT support technician with a solid background in technical assistance, system administration, and user interface development. Skilled in resolving software and hardware issues, providing end-user support, and designing intuitive, responsive dashboards for web-based systems. Currently contributing to the Royal Papua New Guinea Constabulary’s ICT Directorate as part of the System Administration team, with hands-on experience in developing and maintaining internal systems to improve service delivery.</w:t>
            </w:r>
          </w:p>
          <w:p w14:paraId="5E3A1335" w14:textId="77777777" w:rsidR="00036450" w:rsidRDefault="00036450" w:rsidP="00036450"/>
          <w:sdt>
            <w:sdtPr>
              <w:id w:val="-1954003311"/>
              <w:placeholder>
                <w:docPart w:val="E66A0379993547B69AB2790BC5A42588"/>
              </w:placeholder>
              <w:temporary/>
              <w:showingPlcHdr/>
              <w15:appearance w15:val="hidden"/>
            </w:sdtPr>
            <w:sdtContent>
              <w:p w14:paraId="52658981" w14:textId="0501CC3D" w:rsidR="004D3011" w:rsidRDefault="00CB0055" w:rsidP="00B15247">
                <w:pPr>
                  <w:pStyle w:val="Heading3"/>
                </w:pPr>
                <w:r w:rsidRPr="00B15247">
                  <w:rPr>
                    <w:shd w:val="clear" w:color="auto" w:fill="000000" w:themeFill="text1"/>
                  </w:rPr>
                  <w:t>Contact</w:t>
                </w:r>
              </w:p>
            </w:sdtContent>
          </w:sdt>
          <w:p w14:paraId="1C58F1D5" w14:textId="77777777" w:rsidR="004D3011" w:rsidRPr="004D3011" w:rsidRDefault="004D3011" w:rsidP="004D3011"/>
          <w:sdt>
            <w:sdtPr>
              <w:id w:val="67859272"/>
              <w:placeholder>
                <w:docPart w:val="C36EBDCD1CCF454288F3750ECA10A41C"/>
              </w:placeholder>
              <w:temporary/>
              <w:showingPlcHdr/>
              <w15:appearance w15:val="hidden"/>
            </w:sdtPr>
            <w:sdtContent>
              <w:p w14:paraId="1B42354C" w14:textId="77777777" w:rsidR="004D3011" w:rsidRDefault="004D3011" w:rsidP="004D3011">
                <w:r w:rsidRPr="00B15247">
                  <w:rPr>
                    <w:shd w:val="clear" w:color="auto" w:fill="000000" w:themeFill="text1"/>
                  </w:rPr>
                  <w:t>WEBSITE:</w:t>
                </w:r>
              </w:p>
            </w:sdtContent>
          </w:sdt>
          <w:p w14:paraId="560371EF" w14:textId="31FED01A" w:rsidR="004D3011" w:rsidRDefault="002B1052" w:rsidP="004D3011">
            <w:hyperlink r:id="rId8" w:history="1">
              <w:r w:rsidRPr="002A4124">
                <w:rPr>
                  <w:rStyle w:val="Hyperlink"/>
                </w:rPr>
                <w:t>https://peepeh-ette.github.io</w:t>
              </w:r>
            </w:hyperlink>
          </w:p>
          <w:p w14:paraId="18674918" w14:textId="77777777" w:rsidR="002B1052" w:rsidRDefault="002B1052" w:rsidP="004D3011"/>
          <w:p w14:paraId="09369407" w14:textId="688A4CB8" w:rsidR="002B1052" w:rsidRDefault="002B1052" w:rsidP="004D3011">
            <w:r>
              <w:t xml:space="preserve">LinkedIn: </w:t>
            </w:r>
            <w:hyperlink r:id="rId9" w:history="1">
              <w:r w:rsidRPr="002A4124">
                <w:rPr>
                  <w:rStyle w:val="Hyperlink"/>
                </w:rPr>
                <w:t>www.linkedin.com/in/peepeh-ette-28059a20a</w:t>
              </w:r>
            </w:hyperlink>
          </w:p>
          <w:p w14:paraId="5D36C90C" w14:textId="77777777" w:rsidR="004D3011" w:rsidRDefault="004D3011" w:rsidP="004D3011"/>
          <w:p w14:paraId="31BF5148" w14:textId="60D88715" w:rsidR="00B15247" w:rsidRDefault="00000000" w:rsidP="00B15247">
            <w:sdt>
              <w:sdtPr>
                <w:id w:val="-240260293"/>
                <w:placeholder>
                  <w:docPart w:val="1B8765D004EC4BB49390C9BBDC7ADA9B"/>
                </w:placeholder>
                <w:temporary/>
                <w:showingPlcHdr/>
                <w15:appearance w15:val="hidden"/>
              </w:sdtPr>
              <w:sdtContent>
                <w:r w:rsidR="004D3011" w:rsidRPr="00B15247">
                  <w:rPr>
                    <w:shd w:val="clear" w:color="auto" w:fill="000000" w:themeFill="text1"/>
                  </w:rPr>
                  <w:t>EMAIL:</w:t>
                </w:r>
              </w:sdtContent>
            </w:sdt>
            <w:r w:rsidR="00B15247">
              <w:t xml:space="preserve"> </w:t>
            </w:r>
            <w:hyperlink r:id="rId10" w:history="1">
              <w:r w:rsidR="002B1052" w:rsidRPr="002A4124">
                <w:rPr>
                  <w:rStyle w:val="Hyperlink"/>
                </w:rPr>
                <w:t>ettepeepeh98@gmail.com</w:t>
              </w:r>
            </w:hyperlink>
          </w:p>
          <w:p w14:paraId="2E70DE94" w14:textId="77777777" w:rsidR="002B1052" w:rsidRPr="00B15247" w:rsidRDefault="002B1052" w:rsidP="00B15247"/>
          <w:p w14:paraId="77552A53" w14:textId="3AC9D67D" w:rsidR="00FF52BF" w:rsidRPr="004D3011" w:rsidRDefault="00B15247" w:rsidP="004D3011">
            <w:r>
              <w:t>MOBILE: +675 78887489</w:t>
            </w:r>
          </w:p>
        </w:tc>
        <w:tc>
          <w:tcPr>
            <w:tcW w:w="720" w:type="dxa"/>
          </w:tcPr>
          <w:p w14:paraId="1945AB1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7A9F5771DA14AA28390B135CFD87FF6"/>
              </w:placeholder>
              <w:temporary/>
              <w:showingPlcHdr/>
              <w15:appearance w15:val="hidden"/>
            </w:sdtPr>
            <w:sdtContent>
              <w:p w14:paraId="20C14B6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0802912" w14:textId="4521EE3A" w:rsidR="003A2A2B" w:rsidRDefault="003A2A2B" w:rsidP="003A2A2B">
            <w:pPr>
              <w:pStyle w:val="Heading4"/>
            </w:pPr>
            <w:r>
              <w:t>Datec Learning Centers (POM)</w:t>
            </w:r>
          </w:p>
          <w:p w14:paraId="29843F7E" w14:textId="5E7DCA1F" w:rsidR="00036450" w:rsidRPr="00B359E4" w:rsidRDefault="003A2A2B" w:rsidP="003A2A2B">
            <w:pPr>
              <w:pStyle w:val="Heading4"/>
            </w:pPr>
            <w:r>
              <w:t>2022</w:t>
            </w:r>
            <w:r w:rsidR="00036450" w:rsidRPr="00B359E4">
              <w:t xml:space="preserve"> - </w:t>
            </w:r>
            <w:r>
              <w:t>2023</w:t>
            </w:r>
          </w:p>
          <w:p w14:paraId="51848D9A" w14:textId="410061DD" w:rsidR="004D3011" w:rsidRDefault="003A2A2B" w:rsidP="00036450">
            <w:r>
              <w:t>Advanced Professional Diploma in Server &amp; Network Administration</w:t>
            </w:r>
          </w:p>
          <w:p w14:paraId="65393C10" w14:textId="77777777" w:rsidR="00036450" w:rsidRDefault="00036450" w:rsidP="00036450"/>
          <w:p w14:paraId="5FC219F6" w14:textId="10135EB6" w:rsidR="00036450" w:rsidRPr="00B359E4" w:rsidRDefault="003A2A2B" w:rsidP="00B359E4">
            <w:pPr>
              <w:pStyle w:val="Heading4"/>
            </w:pPr>
            <w:r>
              <w:t xml:space="preserve">Kila </w:t>
            </w:r>
            <w:proofErr w:type="spellStart"/>
            <w:r>
              <w:t>Kila</w:t>
            </w:r>
            <w:proofErr w:type="spellEnd"/>
            <w:r>
              <w:t xml:space="preserve"> Secondary School</w:t>
            </w:r>
          </w:p>
          <w:p w14:paraId="346ADEA4" w14:textId="2CEF4258" w:rsidR="00036450" w:rsidRPr="003A2A2B" w:rsidRDefault="003A2A2B" w:rsidP="00B359E4">
            <w:pPr>
              <w:pStyle w:val="Date"/>
              <w:rPr>
                <w:b/>
                <w:bCs/>
              </w:rPr>
            </w:pPr>
            <w:r w:rsidRPr="003A2A2B">
              <w:rPr>
                <w:b/>
                <w:bCs/>
              </w:rPr>
              <w:t>2021</w:t>
            </w:r>
          </w:p>
          <w:p w14:paraId="02EBFF1E" w14:textId="1991F9D0" w:rsidR="00036450" w:rsidRDefault="003A2A2B" w:rsidP="00036450">
            <w:r>
              <w:t>Upper Secondary School Certificate (Grade 12)</w:t>
            </w:r>
          </w:p>
          <w:p w14:paraId="203E6AA1" w14:textId="77777777" w:rsidR="003A2A2B" w:rsidRDefault="003A2A2B" w:rsidP="00036450"/>
          <w:p w14:paraId="6D4112B5" w14:textId="40956E1B" w:rsidR="003A2A2B" w:rsidRPr="003A2A2B" w:rsidRDefault="003A2A2B" w:rsidP="00036450">
            <w:pPr>
              <w:rPr>
                <w:b/>
                <w:bCs/>
              </w:rPr>
            </w:pPr>
            <w:r w:rsidRPr="003A2A2B">
              <w:rPr>
                <w:b/>
                <w:bCs/>
              </w:rPr>
              <w:t>Flexible Open and Distant Education</w:t>
            </w:r>
          </w:p>
          <w:p w14:paraId="0DC46A7A" w14:textId="24F3AF7B" w:rsidR="003A2A2B" w:rsidRDefault="003A2A2B" w:rsidP="00036450">
            <w:r w:rsidRPr="003A2A2B">
              <w:rPr>
                <w:b/>
                <w:bCs/>
              </w:rPr>
              <w:t>2017</w:t>
            </w:r>
          </w:p>
          <w:p w14:paraId="0EEB818D" w14:textId="78050B4B" w:rsidR="003A2A2B" w:rsidRDefault="003A2A2B" w:rsidP="00036450">
            <w:r>
              <w:t>Lower Secondary School Certificate (Grade 10)</w:t>
            </w:r>
          </w:p>
          <w:sdt>
            <w:sdtPr>
              <w:id w:val="1001553383"/>
              <w:placeholder>
                <w:docPart w:val="B0CAA6FD347D4A07B668903B00FB416A"/>
              </w:placeholder>
              <w:temporary/>
              <w:showingPlcHdr/>
              <w15:appearance w15:val="hidden"/>
            </w:sdtPr>
            <w:sdtContent>
              <w:p w14:paraId="32A6C497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2D0B285" w14:textId="5025545D" w:rsidR="00036450" w:rsidRDefault="003A2A2B" w:rsidP="00B359E4">
            <w:pPr>
              <w:pStyle w:val="Heading4"/>
              <w:rPr>
                <w:bCs/>
              </w:rPr>
            </w:pPr>
            <w:r>
              <w:t>Royal Papua New Guinea Constabulary – ICT Directorate</w:t>
            </w:r>
            <w:r w:rsidR="00036450">
              <w:t xml:space="preserve"> </w:t>
            </w:r>
            <w:r>
              <w:t>|</w:t>
            </w:r>
            <w:r w:rsidR="00036450" w:rsidRPr="00036450">
              <w:t xml:space="preserve"> </w:t>
            </w:r>
            <w:r>
              <w:t xml:space="preserve">User Support Technician </w:t>
            </w:r>
          </w:p>
          <w:p w14:paraId="5B5D64BE" w14:textId="47B4968E" w:rsidR="00036450" w:rsidRPr="003A2A2B" w:rsidRDefault="003A2A2B" w:rsidP="00B359E4">
            <w:pPr>
              <w:pStyle w:val="Date"/>
              <w:rPr>
                <w:b/>
                <w:bCs/>
              </w:rPr>
            </w:pPr>
            <w:r w:rsidRPr="003A2A2B">
              <w:rPr>
                <w:b/>
                <w:bCs/>
              </w:rPr>
              <w:t>May 2024</w:t>
            </w:r>
            <w:r w:rsidR="00036450" w:rsidRPr="003A2A2B">
              <w:rPr>
                <w:b/>
                <w:bCs/>
              </w:rPr>
              <w:t>–</w:t>
            </w:r>
            <w:r w:rsidRPr="003A2A2B">
              <w:rPr>
                <w:b/>
                <w:bCs/>
              </w:rPr>
              <w:t>Present</w:t>
            </w:r>
          </w:p>
          <w:p w14:paraId="236CE671" w14:textId="77777777" w:rsidR="00FF52BF" w:rsidRDefault="00FF52BF" w:rsidP="00036450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 w:rsidRPr="00FF52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I began as a User Support Technician, assisting users with software, hardware, and connectivity issues. Later, I joined the System Administration team, contributing to system maintenance and frontend development. I helped design and build responsive dashboards for the ICT Management System ticketing platform, aimed at improving user request tracking and enhancing the overall user experience.</w:t>
            </w:r>
          </w:p>
          <w:p w14:paraId="2D362F58" w14:textId="2A1930AB" w:rsidR="00036450" w:rsidRDefault="00000000" w:rsidP="00036450">
            <w:pPr>
              <w:pStyle w:val="Heading2"/>
            </w:pPr>
            <w:sdt>
              <w:sdtPr>
                <w:id w:val="1669594239"/>
                <w:placeholder>
                  <w:docPart w:val="E54F6104C3404315A5394C1CB06B83A9"/>
                </w:placeholder>
                <w:temporary/>
                <w:showingPlcHdr/>
                <w15:appearance w15:val="hidden"/>
              </w:sdtPr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3882CEEA" w14:textId="5822CC35" w:rsidR="00B15247" w:rsidRPr="00B15247" w:rsidRDefault="00B15247" w:rsidP="00B15247">
            <w:pPr>
              <w:pStyle w:val="NormalWeb"/>
              <w:numPr>
                <w:ilvl w:val="0"/>
                <w:numId w:val="1"/>
              </w:numPr>
              <w:rPr>
                <w:rFonts w:ascii="Century Gothic" w:hAnsi="Century Gothic"/>
                <w:sz w:val="18"/>
                <w:szCs w:val="18"/>
              </w:rPr>
            </w:pPr>
            <w:r w:rsidRPr="00B15247">
              <w:rPr>
                <w:rFonts w:ascii="Century Gothic" w:hAnsi="Century Gothic"/>
                <w:sz w:val="18"/>
                <w:szCs w:val="18"/>
              </w:rPr>
              <w:t>End-user technical support (hardware &amp; software troubleshooting)</w:t>
            </w:r>
          </w:p>
          <w:p w14:paraId="0D48AE91" w14:textId="05DB0850" w:rsidR="00B15247" w:rsidRPr="00B15247" w:rsidRDefault="00B15247" w:rsidP="00B15247">
            <w:pPr>
              <w:pStyle w:val="NormalWeb"/>
              <w:numPr>
                <w:ilvl w:val="0"/>
                <w:numId w:val="1"/>
              </w:numPr>
              <w:rPr>
                <w:rFonts w:ascii="Century Gothic" w:hAnsi="Century Gothic"/>
                <w:sz w:val="18"/>
                <w:szCs w:val="18"/>
              </w:rPr>
            </w:pPr>
            <w:r w:rsidRPr="00B15247">
              <w:rPr>
                <w:rFonts w:ascii="Century Gothic" w:hAnsi="Century Gothic"/>
                <w:sz w:val="18"/>
                <w:szCs w:val="18"/>
              </w:rPr>
              <w:t>System maintenance and monitoring</w:t>
            </w:r>
          </w:p>
          <w:p w14:paraId="385DB60F" w14:textId="10642C60" w:rsidR="00B15247" w:rsidRPr="00B15247" w:rsidRDefault="00B15247" w:rsidP="00B15247">
            <w:pPr>
              <w:pStyle w:val="NormalWeb"/>
              <w:numPr>
                <w:ilvl w:val="0"/>
                <w:numId w:val="1"/>
              </w:numPr>
              <w:rPr>
                <w:rFonts w:ascii="Century Gothic" w:hAnsi="Century Gothic"/>
                <w:sz w:val="18"/>
                <w:szCs w:val="18"/>
              </w:rPr>
            </w:pPr>
            <w:r w:rsidRPr="00B15247">
              <w:rPr>
                <w:rFonts w:ascii="Century Gothic" w:hAnsi="Century Gothic"/>
                <w:sz w:val="18"/>
                <w:szCs w:val="18"/>
              </w:rPr>
              <w:t>Frontend UI development (HTML, CSS, JavaScript)</w:t>
            </w:r>
          </w:p>
          <w:p w14:paraId="7E1E3EED" w14:textId="506CAA9C" w:rsidR="00B15247" w:rsidRPr="00B15247" w:rsidRDefault="00B15247" w:rsidP="00B15247">
            <w:pPr>
              <w:pStyle w:val="NormalWeb"/>
              <w:numPr>
                <w:ilvl w:val="0"/>
                <w:numId w:val="1"/>
              </w:numPr>
              <w:rPr>
                <w:rFonts w:ascii="Century Gothic" w:hAnsi="Century Gothic"/>
                <w:sz w:val="18"/>
                <w:szCs w:val="18"/>
              </w:rPr>
            </w:pPr>
            <w:r w:rsidRPr="00B15247">
              <w:rPr>
                <w:rFonts w:ascii="Century Gothic" w:hAnsi="Century Gothic"/>
                <w:sz w:val="18"/>
                <w:szCs w:val="18"/>
              </w:rPr>
              <w:t>Printer and network connectivity support</w:t>
            </w:r>
          </w:p>
          <w:p w14:paraId="6961165C" w14:textId="60DBB34B" w:rsidR="00B15247" w:rsidRPr="00B15247" w:rsidRDefault="00B15247" w:rsidP="00B15247">
            <w:pPr>
              <w:pStyle w:val="NormalWeb"/>
              <w:numPr>
                <w:ilvl w:val="0"/>
                <w:numId w:val="1"/>
              </w:numPr>
              <w:rPr>
                <w:rFonts w:ascii="Century Gothic" w:hAnsi="Century Gothic"/>
                <w:sz w:val="18"/>
                <w:szCs w:val="18"/>
              </w:rPr>
            </w:pPr>
            <w:r w:rsidRPr="00B15247">
              <w:rPr>
                <w:rFonts w:ascii="Century Gothic" w:hAnsi="Century Gothic"/>
                <w:sz w:val="18"/>
                <w:szCs w:val="18"/>
              </w:rPr>
              <w:t>Windows OS and basic server environment familiarity</w:t>
            </w:r>
          </w:p>
          <w:p w14:paraId="4CA3C8D3" w14:textId="1B070864" w:rsidR="00B15247" w:rsidRPr="00B15247" w:rsidRDefault="00B15247" w:rsidP="00B15247">
            <w:pPr>
              <w:pStyle w:val="NormalWeb"/>
              <w:numPr>
                <w:ilvl w:val="0"/>
                <w:numId w:val="1"/>
              </w:numPr>
              <w:rPr>
                <w:rFonts w:ascii="Century Gothic" w:hAnsi="Century Gothic"/>
                <w:sz w:val="18"/>
                <w:szCs w:val="18"/>
              </w:rPr>
            </w:pPr>
            <w:r w:rsidRPr="00B15247">
              <w:rPr>
                <w:rFonts w:ascii="Century Gothic" w:hAnsi="Century Gothic"/>
                <w:sz w:val="18"/>
                <w:szCs w:val="18"/>
              </w:rPr>
              <w:t>Strong communication and interpersonal skills</w:t>
            </w:r>
          </w:p>
          <w:p w14:paraId="425C14BA" w14:textId="7E874FFA" w:rsidR="00B15247" w:rsidRPr="00B15247" w:rsidRDefault="00B15247" w:rsidP="00B15247">
            <w:pPr>
              <w:pStyle w:val="NormalWeb"/>
              <w:numPr>
                <w:ilvl w:val="0"/>
                <w:numId w:val="1"/>
              </w:numPr>
              <w:rPr>
                <w:rFonts w:ascii="Century Gothic" w:hAnsi="Century Gothic"/>
                <w:sz w:val="18"/>
                <w:szCs w:val="18"/>
              </w:rPr>
            </w:pPr>
            <w:r w:rsidRPr="00B15247">
              <w:rPr>
                <w:rFonts w:ascii="Century Gothic" w:hAnsi="Century Gothic"/>
                <w:sz w:val="18"/>
                <w:szCs w:val="18"/>
              </w:rPr>
              <w:t>Collaborative team player with initiative and adaptability</w:t>
            </w:r>
          </w:p>
          <w:p w14:paraId="12C300B7" w14:textId="5B1B4C13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1FBEC893" w14:textId="695E6F0C" w:rsidR="00000000" w:rsidRDefault="00000000" w:rsidP="00FF52BF">
      <w:pPr>
        <w:shd w:val="clear" w:color="auto" w:fill="FFFFFF" w:themeFill="background1"/>
        <w:tabs>
          <w:tab w:val="left" w:pos="990"/>
        </w:tabs>
      </w:pPr>
    </w:p>
    <w:p w14:paraId="54631B91" w14:textId="77777777" w:rsidR="00FF52BF" w:rsidRDefault="00FF52BF" w:rsidP="00FF52BF">
      <w:pPr>
        <w:shd w:val="clear" w:color="auto" w:fill="FFFFFF" w:themeFill="background1"/>
        <w:tabs>
          <w:tab w:val="left" w:pos="990"/>
        </w:tabs>
      </w:pPr>
    </w:p>
    <w:p w14:paraId="62DAF974" w14:textId="02058F99" w:rsidR="00FF52BF" w:rsidRDefault="00FF52BF" w:rsidP="00FF52BF">
      <w:pPr>
        <w:shd w:val="clear" w:color="auto" w:fill="FFFFFF" w:themeFill="background1"/>
        <w:tabs>
          <w:tab w:val="left" w:pos="990"/>
        </w:tabs>
      </w:pPr>
    </w:p>
    <w:sectPr w:rsidR="00FF52BF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1E7A8" w14:textId="77777777" w:rsidR="003B63E0" w:rsidRDefault="003B63E0" w:rsidP="000C45FF">
      <w:r>
        <w:separator/>
      </w:r>
    </w:p>
  </w:endnote>
  <w:endnote w:type="continuationSeparator" w:id="0">
    <w:p w14:paraId="3868F437" w14:textId="77777777" w:rsidR="003B63E0" w:rsidRDefault="003B63E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0920E" w14:textId="77777777" w:rsidR="003B63E0" w:rsidRDefault="003B63E0" w:rsidP="000C45FF">
      <w:r>
        <w:separator/>
      </w:r>
    </w:p>
  </w:footnote>
  <w:footnote w:type="continuationSeparator" w:id="0">
    <w:p w14:paraId="69E4A9C9" w14:textId="77777777" w:rsidR="003B63E0" w:rsidRDefault="003B63E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E804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9CECFF" wp14:editId="6C3CBB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B4EAB"/>
    <w:multiLevelType w:val="hybridMultilevel"/>
    <w:tmpl w:val="68B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2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2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1052"/>
    <w:rsid w:val="0030481B"/>
    <w:rsid w:val="003156FC"/>
    <w:rsid w:val="003254B5"/>
    <w:rsid w:val="0037121F"/>
    <w:rsid w:val="003910D8"/>
    <w:rsid w:val="003A2A2B"/>
    <w:rsid w:val="003A6B7D"/>
    <w:rsid w:val="003B06CA"/>
    <w:rsid w:val="003B63E0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9590E"/>
    <w:rsid w:val="009260CD"/>
    <w:rsid w:val="009274BB"/>
    <w:rsid w:val="00940A66"/>
    <w:rsid w:val="00952C25"/>
    <w:rsid w:val="00A2118D"/>
    <w:rsid w:val="00AD0A50"/>
    <w:rsid w:val="00AD76E2"/>
    <w:rsid w:val="00B15247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3AF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B152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epeh-ette.github.io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ettepeepeh9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eepeh-ette-28059a20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_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E042A455C0A4566A799A571B618A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3106A-5D52-411C-9F2A-92FA152A3B53}"/>
      </w:docPartPr>
      <w:docPartBody>
        <w:p w:rsidR="00000000" w:rsidRDefault="00000000">
          <w:pPr>
            <w:pStyle w:val="3E042A455C0A4566A799A571B618AF59"/>
          </w:pPr>
          <w:r w:rsidRPr="00D5459D">
            <w:t>Profile</w:t>
          </w:r>
        </w:p>
      </w:docPartBody>
    </w:docPart>
    <w:docPart>
      <w:docPartPr>
        <w:name w:val="E66A0379993547B69AB2790BC5A42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930D1-2ED0-47BD-80AB-A2B7DF8528C5}"/>
      </w:docPartPr>
      <w:docPartBody>
        <w:p w:rsidR="00000000" w:rsidRDefault="00000000">
          <w:pPr>
            <w:pStyle w:val="E66A0379993547B69AB2790BC5A42588"/>
          </w:pPr>
          <w:r w:rsidRPr="00CB0055">
            <w:t>Contact</w:t>
          </w:r>
        </w:p>
      </w:docPartBody>
    </w:docPart>
    <w:docPart>
      <w:docPartPr>
        <w:name w:val="C36EBDCD1CCF454288F3750ECA10A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14BA6-8863-4CA3-A14D-5CCA176E14C1}"/>
      </w:docPartPr>
      <w:docPartBody>
        <w:p w:rsidR="00000000" w:rsidRDefault="00000000">
          <w:pPr>
            <w:pStyle w:val="C36EBDCD1CCF454288F3750ECA10A41C"/>
          </w:pPr>
          <w:r w:rsidRPr="004D3011">
            <w:t>WEBSITE:</w:t>
          </w:r>
        </w:p>
      </w:docPartBody>
    </w:docPart>
    <w:docPart>
      <w:docPartPr>
        <w:name w:val="1B8765D004EC4BB49390C9BBDC7AD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37B37-89B7-4DF5-8611-4F2485896BD1}"/>
      </w:docPartPr>
      <w:docPartBody>
        <w:p w:rsidR="00000000" w:rsidRDefault="00000000">
          <w:pPr>
            <w:pStyle w:val="1B8765D004EC4BB49390C9BBDC7ADA9B"/>
          </w:pPr>
          <w:r w:rsidRPr="004D3011">
            <w:t>EMAIL:</w:t>
          </w:r>
        </w:p>
      </w:docPartBody>
    </w:docPart>
    <w:docPart>
      <w:docPartPr>
        <w:name w:val="07A9F5771DA14AA28390B135CFD87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08235-073F-4221-9B26-F44E4A39A063}"/>
      </w:docPartPr>
      <w:docPartBody>
        <w:p w:rsidR="00000000" w:rsidRDefault="00000000">
          <w:pPr>
            <w:pStyle w:val="07A9F5771DA14AA28390B135CFD87FF6"/>
          </w:pPr>
          <w:r w:rsidRPr="00036450">
            <w:t>EDUCATION</w:t>
          </w:r>
        </w:p>
      </w:docPartBody>
    </w:docPart>
    <w:docPart>
      <w:docPartPr>
        <w:name w:val="B0CAA6FD347D4A07B668903B00FB4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9926E-C4F9-41FE-8E98-86FCD06A68CE}"/>
      </w:docPartPr>
      <w:docPartBody>
        <w:p w:rsidR="00000000" w:rsidRDefault="00000000">
          <w:pPr>
            <w:pStyle w:val="B0CAA6FD347D4A07B668903B00FB416A"/>
          </w:pPr>
          <w:r w:rsidRPr="00036450">
            <w:t>WORK EXPERIENCE</w:t>
          </w:r>
        </w:p>
      </w:docPartBody>
    </w:docPart>
    <w:docPart>
      <w:docPartPr>
        <w:name w:val="E54F6104C3404315A5394C1CB06B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E44EC-87D4-443C-BDFC-40A7B25088F5}"/>
      </w:docPartPr>
      <w:docPartBody>
        <w:p w:rsidR="00000000" w:rsidRDefault="00000000">
          <w:pPr>
            <w:pStyle w:val="E54F6104C3404315A5394C1CB06B83A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7D"/>
    <w:rsid w:val="009274BB"/>
    <w:rsid w:val="0094577D"/>
    <w:rsid w:val="00FC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4577D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5271E9DEA542ABAD6A083694722D8C">
    <w:name w:val="AC5271E9DEA542ABAD6A083694722D8C"/>
  </w:style>
  <w:style w:type="paragraph" w:customStyle="1" w:styleId="A99C61DD94B94E0B848B81D75F606B6D">
    <w:name w:val="A99C61DD94B94E0B848B81D75F606B6D"/>
  </w:style>
  <w:style w:type="paragraph" w:customStyle="1" w:styleId="3E042A455C0A4566A799A571B618AF59">
    <w:name w:val="3E042A455C0A4566A799A571B618AF59"/>
  </w:style>
  <w:style w:type="paragraph" w:customStyle="1" w:styleId="42185DC66A5041348862EEB7B4B59DD3">
    <w:name w:val="42185DC66A5041348862EEB7B4B59DD3"/>
  </w:style>
  <w:style w:type="paragraph" w:customStyle="1" w:styleId="E66A0379993547B69AB2790BC5A42588">
    <w:name w:val="E66A0379993547B69AB2790BC5A42588"/>
  </w:style>
  <w:style w:type="paragraph" w:customStyle="1" w:styleId="0D2DE89A526B4D3C883519E3B9526200">
    <w:name w:val="0D2DE89A526B4D3C883519E3B9526200"/>
  </w:style>
  <w:style w:type="paragraph" w:customStyle="1" w:styleId="6F003276AB774A44AA6C1E6A13B79931">
    <w:name w:val="6F003276AB774A44AA6C1E6A13B79931"/>
  </w:style>
  <w:style w:type="paragraph" w:customStyle="1" w:styleId="C36EBDCD1CCF454288F3750ECA10A41C">
    <w:name w:val="C36EBDCD1CCF454288F3750ECA10A41C"/>
  </w:style>
  <w:style w:type="paragraph" w:customStyle="1" w:styleId="CD3C1D91DA144EF4A443B67AFD96B976">
    <w:name w:val="CD3C1D91DA144EF4A443B67AFD96B976"/>
  </w:style>
  <w:style w:type="paragraph" w:customStyle="1" w:styleId="1B8765D004EC4BB49390C9BBDC7ADA9B">
    <w:name w:val="1B8765D004EC4BB49390C9BBDC7ADA9B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4F74BD98F13641D5B47CB77645CF06C2">
    <w:name w:val="4F74BD98F13641D5B47CB77645CF06C2"/>
  </w:style>
  <w:style w:type="paragraph" w:customStyle="1" w:styleId="D24A147B34AD4AACA164500FFFF3BA94">
    <w:name w:val="D24A147B34AD4AACA164500FFFF3BA94"/>
  </w:style>
  <w:style w:type="paragraph" w:customStyle="1" w:styleId="10E25729CDF04039BAFA85B494C53249">
    <w:name w:val="10E25729CDF04039BAFA85B494C53249"/>
  </w:style>
  <w:style w:type="paragraph" w:customStyle="1" w:styleId="739E8EE115BB4F819A0A1D1A5B087E87">
    <w:name w:val="739E8EE115BB4F819A0A1D1A5B087E87"/>
  </w:style>
  <w:style w:type="paragraph" w:customStyle="1" w:styleId="D4071E57D5D544A3A63D10B0095252A3">
    <w:name w:val="D4071E57D5D544A3A63D10B0095252A3"/>
  </w:style>
  <w:style w:type="paragraph" w:customStyle="1" w:styleId="5A5600E47F2A42388188B75ACA75F9BC">
    <w:name w:val="5A5600E47F2A42388188B75ACA75F9BC"/>
  </w:style>
  <w:style w:type="paragraph" w:customStyle="1" w:styleId="07A9F5771DA14AA28390B135CFD87FF6">
    <w:name w:val="07A9F5771DA14AA28390B135CFD87FF6"/>
  </w:style>
  <w:style w:type="paragraph" w:customStyle="1" w:styleId="8DC2C4C2CD044378BA8C7C5A4A8DC355">
    <w:name w:val="8DC2C4C2CD044378BA8C7C5A4A8DC355"/>
  </w:style>
  <w:style w:type="paragraph" w:customStyle="1" w:styleId="379ED71147EC48C3A3755540940EC4D0">
    <w:name w:val="379ED71147EC48C3A3755540940EC4D0"/>
  </w:style>
  <w:style w:type="paragraph" w:customStyle="1" w:styleId="9338DB5CF2C64D2784A8EE70241377C8">
    <w:name w:val="9338DB5CF2C64D2784A8EE70241377C8"/>
  </w:style>
  <w:style w:type="paragraph" w:customStyle="1" w:styleId="2043EFF69D244893922D716FDDF6B20E">
    <w:name w:val="2043EFF69D244893922D716FDDF6B20E"/>
  </w:style>
  <w:style w:type="paragraph" w:customStyle="1" w:styleId="DD5A49DB3FBC48C6962370CD029E3063">
    <w:name w:val="DD5A49DB3FBC48C6962370CD029E3063"/>
  </w:style>
  <w:style w:type="paragraph" w:customStyle="1" w:styleId="61AE0535C529413D963D119C10A26129">
    <w:name w:val="61AE0535C529413D963D119C10A26129"/>
  </w:style>
  <w:style w:type="paragraph" w:customStyle="1" w:styleId="B7D2DCB977F24B8C9D01D620B2ED9254">
    <w:name w:val="B7D2DCB977F24B8C9D01D620B2ED9254"/>
  </w:style>
  <w:style w:type="paragraph" w:customStyle="1" w:styleId="B0CAA6FD347D4A07B668903B00FB416A">
    <w:name w:val="B0CAA6FD347D4A07B668903B00FB416A"/>
  </w:style>
  <w:style w:type="paragraph" w:customStyle="1" w:styleId="7AA97B1EB3DB43A3A277243D8E7F7D56">
    <w:name w:val="7AA97B1EB3DB43A3A277243D8E7F7D56"/>
  </w:style>
  <w:style w:type="paragraph" w:customStyle="1" w:styleId="EB8B06A6F6DB4668BF0EBADE7041D122">
    <w:name w:val="EB8B06A6F6DB4668BF0EBADE7041D122"/>
  </w:style>
  <w:style w:type="paragraph" w:customStyle="1" w:styleId="DF158E0A6A9E4E4E84E2D6D9ECE55A43">
    <w:name w:val="DF158E0A6A9E4E4E84E2D6D9ECE55A43"/>
  </w:style>
  <w:style w:type="paragraph" w:customStyle="1" w:styleId="EEF56082ECA94E2C84C53B6A134DE519">
    <w:name w:val="EEF56082ECA94E2C84C53B6A134DE519"/>
  </w:style>
  <w:style w:type="paragraph" w:customStyle="1" w:styleId="96C5E3AFE68D4FA7BA548542DCC01001">
    <w:name w:val="96C5E3AFE68D4FA7BA548542DCC01001"/>
  </w:style>
  <w:style w:type="paragraph" w:customStyle="1" w:styleId="2414035FD94A46E0BF57F825A8EB278F">
    <w:name w:val="2414035FD94A46E0BF57F825A8EB278F"/>
  </w:style>
  <w:style w:type="paragraph" w:customStyle="1" w:styleId="3C202A5221204EF8918F4FA004AD76D5">
    <w:name w:val="3C202A5221204EF8918F4FA004AD76D5"/>
  </w:style>
  <w:style w:type="paragraph" w:customStyle="1" w:styleId="5E0395170820492BA893128B59F7A3DC">
    <w:name w:val="5E0395170820492BA893128B59F7A3DC"/>
  </w:style>
  <w:style w:type="paragraph" w:customStyle="1" w:styleId="C186637358E04B3A9663C4546ECD5CCC">
    <w:name w:val="C186637358E04B3A9663C4546ECD5CCC"/>
  </w:style>
  <w:style w:type="paragraph" w:customStyle="1" w:styleId="07F30E38FB2C4A83938B3A06B5130EFD">
    <w:name w:val="07F30E38FB2C4A83938B3A06B5130EFD"/>
  </w:style>
  <w:style w:type="paragraph" w:customStyle="1" w:styleId="6FFDDBC40800469085131B6D7613A327">
    <w:name w:val="6FFDDBC40800469085131B6D7613A327"/>
  </w:style>
  <w:style w:type="paragraph" w:customStyle="1" w:styleId="90E7B5E0BDB741449F915C80450B3D81">
    <w:name w:val="90E7B5E0BDB741449F915C80450B3D81"/>
  </w:style>
  <w:style w:type="paragraph" w:customStyle="1" w:styleId="97C4ACD3975A499A989CE67F31BC31D8">
    <w:name w:val="97C4ACD3975A499A989CE67F31BC31D8"/>
  </w:style>
  <w:style w:type="paragraph" w:customStyle="1" w:styleId="8CB6FB936C714D298722F5ECB164B3CB">
    <w:name w:val="8CB6FB936C714D298722F5ECB164B3CB"/>
  </w:style>
  <w:style w:type="paragraph" w:customStyle="1" w:styleId="8F42B0B260B84AD69CC6F7A6D97F8A06">
    <w:name w:val="8F42B0B260B84AD69CC6F7A6D97F8A06"/>
  </w:style>
  <w:style w:type="character" w:customStyle="1" w:styleId="Heading2Char">
    <w:name w:val="Heading 2 Char"/>
    <w:basedOn w:val="DefaultParagraphFont"/>
    <w:link w:val="Heading2"/>
    <w:uiPriority w:val="9"/>
    <w:rsid w:val="0094577D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E54F6104C3404315A5394C1CB06B83A9">
    <w:name w:val="E54F6104C3404315A5394C1CB06B83A9"/>
  </w:style>
  <w:style w:type="paragraph" w:customStyle="1" w:styleId="1CFD091D0C1F451BA24B043103601632">
    <w:name w:val="1CFD091D0C1F451BA24B043103601632"/>
    <w:rsid w:val="0094577D"/>
  </w:style>
  <w:style w:type="paragraph" w:customStyle="1" w:styleId="319AC5A4F504472485B17AE7F5ABB472">
    <w:name w:val="319AC5A4F504472485B17AE7F5ABB472"/>
    <w:rsid w:val="0094577D"/>
  </w:style>
  <w:style w:type="paragraph" w:customStyle="1" w:styleId="DC902F5124BF4F9D92CE16B4A77FBF5A">
    <w:name w:val="DC902F5124BF4F9D92CE16B4A77FBF5A"/>
    <w:rsid w:val="0094577D"/>
  </w:style>
  <w:style w:type="paragraph" w:customStyle="1" w:styleId="0707347754B84B06A4BE748DC398F83D">
    <w:name w:val="0707347754B84B06A4BE748DC398F83D"/>
    <w:rsid w:val="0094577D"/>
  </w:style>
  <w:style w:type="paragraph" w:customStyle="1" w:styleId="02CA055271A948A5AB569DEBFA25B1FB">
    <w:name w:val="02CA055271A948A5AB569DEBFA25B1FB"/>
    <w:rsid w:val="0094577D"/>
  </w:style>
  <w:style w:type="paragraph" w:customStyle="1" w:styleId="258C929C25984B0987B990F86C1B507E">
    <w:name w:val="258C929C25984B0987B990F86C1B507E"/>
    <w:rsid w:val="0094577D"/>
  </w:style>
  <w:style w:type="paragraph" w:customStyle="1" w:styleId="26C273580978481FBDBE5D442AF9CB36">
    <w:name w:val="26C273580978481FBDBE5D442AF9CB36"/>
    <w:rsid w:val="0094577D"/>
  </w:style>
  <w:style w:type="paragraph" w:customStyle="1" w:styleId="B5EFEE1AE90D42AEB21967B130EDD902">
    <w:name w:val="B5EFEE1AE90D42AEB21967B130EDD902"/>
    <w:rsid w:val="0094577D"/>
  </w:style>
  <w:style w:type="paragraph" w:customStyle="1" w:styleId="A8888F7FE06A4C5CB06531BF57268152">
    <w:name w:val="A8888F7FE06A4C5CB06531BF57268152"/>
    <w:rsid w:val="0094577D"/>
  </w:style>
  <w:style w:type="paragraph" w:customStyle="1" w:styleId="FB010011BAC04730AC584F88708E46D7">
    <w:name w:val="FB010011BAC04730AC584F88708E46D7"/>
    <w:rsid w:val="0094577D"/>
  </w:style>
  <w:style w:type="paragraph" w:customStyle="1" w:styleId="52598D138BC54E45BDC72D0520347FD8">
    <w:name w:val="52598D138BC54E45BDC72D0520347FD8"/>
    <w:rsid w:val="0094577D"/>
  </w:style>
  <w:style w:type="paragraph" w:customStyle="1" w:styleId="EBA29BFFBE7B4EDF8FAE63A7F36F5CE0">
    <w:name w:val="EBA29BFFBE7B4EDF8FAE63A7F36F5CE0"/>
    <w:rsid w:val="0094577D"/>
  </w:style>
  <w:style w:type="paragraph" w:customStyle="1" w:styleId="F370FE66D1CC4F1CA05845BE3E2540D7">
    <w:name w:val="F370FE66D1CC4F1CA05845BE3E2540D7"/>
    <w:rsid w:val="0094577D"/>
  </w:style>
  <w:style w:type="paragraph" w:customStyle="1" w:styleId="B918D8F333C049508B0644CB8964BF99">
    <w:name w:val="B918D8F333C049508B0644CB8964BF99"/>
    <w:rsid w:val="00945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2025-07-31T03:31:00Z</dcterms:created>
  <dcterms:modified xsi:type="dcterms:W3CDTF">2025-07-31T04:20:00Z</dcterms:modified>
</cp:coreProperties>
</file>